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0" w:rsidRDefault="00854350"/>
    <w:p w:rsidR="00C94DFF" w:rsidRDefault="00A41A9E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r>
        <w:fldChar w:fldCharType="begin"/>
      </w:r>
      <w:r w:rsidR="00EC28DD">
        <w:instrText xml:space="preserve"> TOC \o \h \z \u </w:instrText>
      </w:r>
      <w:r>
        <w:fldChar w:fldCharType="separate"/>
      </w:r>
      <w:hyperlink w:anchor="_Toc415854168" w:history="1">
        <w:r w:rsidR="00C94DFF" w:rsidRPr="00290673">
          <w:rPr>
            <w:rStyle w:val="Hyperlink"/>
            <w:noProof/>
          </w:rPr>
          <w:t>1</w:t>
        </w:r>
        <w:r w:rsidR="00C94DFF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C94DFF" w:rsidRPr="00290673">
          <w:rPr>
            <w:rStyle w:val="Hyperlink"/>
            <w:noProof/>
          </w:rPr>
          <w:t>HashTable</w:t>
        </w:r>
        <w:r w:rsidR="00C94DFF">
          <w:rPr>
            <w:noProof/>
            <w:webHidden/>
          </w:rPr>
          <w:tab/>
        </w:r>
        <w:r w:rsidR="00C94DFF">
          <w:rPr>
            <w:noProof/>
            <w:webHidden/>
          </w:rPr>
          <w:fldChar w:fldCharType="begin"/>
        </w:r>
        <w:r w:rsidR="00C94DFF">
          <w:rPr>
            <w:noProof/>
            <w:webHidden/>
          </w:rPr>
          <w:instrText xml:space="preserve"> PAGEREF _Toc415854168 \h </w:instrText>
        </w:r>
        <w:r w:rsidR="00C94DFF">
          <w:rPr>
            <w:noProof/>
            <w:webHidden/>
          </w:rPr>
        </w:r>
        <w:r w:rsidR="00C94DFF">
          <w:rPr>
            <w:noProof/>
            <w:webHidden/>
          </w:rPr>
          <w:fldChar w:fldCharType="separate"/>
        </w:r>
        <w:r w:rsidR="00C94DFF">
          <w:rPr>
            <w:noProof/>
            <w:webHidden/>
          </w:rPr>
          <w:t>2</w:t>
        </w:r>
        <w:r w:rsidR="00C94DFF">
          <w:rPr>
            <w:noProof/>
            <w:webHidden/>
          </w:rPr>
          <w:fldChar w:fldCharType="end"/>
        </w:r>
      </w:hyperlink>
    </w:p>
    <w:p w:rsidR="00C94DFF" w:rsidRDefault="00C94DF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4169" w:history="1">
        <w:r w:rsidRPr="0029067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290673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DFF" w:rsidRDefault="00C94DFF">
      <w:pPr>
        <w:pStyle w:val="Verzeichnis3"/>
        <w:tabs>
          <w:tab w:val="left" w:pos="1320"/>
          <w:tab w:val="right" w:leader="dot" w:pos="9062"/>
        </w:tabs>
        <w:rPr>
          <w:noProof/>
        </w:rPr>
      </w:pPr>
      <w:hyperlink w:anchor="_Toc415854170" w:history="1">
        <w:r w:rsidRPr="00290673">
          <w:rPr>
            <w:rStyle w:val="Hyperlink"/>
            <w:noProof/>
          </w:rPr>
          <w:t>1.1.1</w:t>
        </w:r>
        <w:r>
          <w:rPr>
            <w:noProof/>
          </w:rPr>
          <w:tab/>
        </w:r>
        <w:r w:rsidRPr="00290673">
          <w:rPr>
            <w:rStyle w:val="Hyperlink"/>
            <w:noProof/>
          </w:rPr>
          <w:t>hashtable.hpp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DFF" w:rsidRDefault="00C94DFF">
      <w:pPr>
        <w:pStyle w:val="Verzeichnis3"/>
        <w:tabs>
          <w:tab w:val="left" w:pos="1320"/>
          <w:tab w:val="right" w:leader="dot" w:pos="9062"/>
        </w:tabs>
        <w:rPr>
          <w:noProof/>
        </w:rPr>
      </w:pPr>
      <w:hyperlink w:anchor="_Toc415854171" w:history="1">
        <w:r w:rsidRPr="00290673">
          <w:rPr>
            <w:rStyle w:val="Hyperlink"/>
            <w:noProof/>
          </w:rPr>
          <w:t>1.1.2</w:t>
        </w:r>
        <w:r>
          <w:rPr>
            <w:noProof/>
          </w:rPr>
          <w:tab/>
        </w:r>
        <w:r w:rsidRPr="00290673">
          <w:rPr>
            <w:rStyle w:val="Hyperlink"/>
            <w:noProof/>
          </w:rPr>
          <w:t>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DFF" w:rsidRDefault="00C94DFF">
      <w:pPr>
        <w:pStyle w:val="Verzeichnis3"/>
        <w:tabs>
          <w:tab w:val="left" w:pos="1320"/>
          <w:tab w:val="right" w:leader="dot" w:pos="9062"/>
        </w:tabs>
        <w:rPr>
          <w:noProof/>
        </w:rPr>
      </w:pPr>
      <w:hyperlink w:anchor="_Toc415854172" w:history="1">
        <w:r w:rsidRPr="00290673">
          <w:rPr>
            <w:rStyle w:val="Hyperlink"/>
            <w:noProof/>
          </w:rPr>
          <w:t>1.1.3</w:t>
        </w:r>
        <w:r>
          <w:rPr>
            <w:noProof/>
          </w:rPr>
          <w:tab/>
        </w:r>
        <w:r w:rsidRPr="00290673">
          <w:rPr>
            <w:rStyle w:val="Hyperlink"/>
            <w:noProof/>
          </w:rPr>
          <w:t>hashtableTests.hpp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4DFF" w:rsidRDefault="00C94DFF">
      <w:pPr>
        <w:pStyle w:val="Verzeichnis3"/>
        <w:tabs>
          <w:tab w:val="left" w:pos="1320"/>
          <w:tab w:val="right" w:leader="dot" w:pos="9062"/>
        </w:tabs>
        <w:rPr>
          <w:noProof/>
        </w:rPr>
      </w:pPr>
      <w:hyperlink w:anchor="_Toc415854173" w:history="1">
        <w:r w:rsidRPr="00290673">
          <w:rPr>
            <w:rStyle w:val="Hyperlink"/>
            <w:noProof/>
          </w:rPr>
          <w:t>1.1.4</w:t>
        </w:r>
        <w:r>
          <w:rPr>
            <w:noProof/>
          </w:rPr>
          <w:tab/>
        </w:r>
        <w:r w:rsidRPr="00290673">
          <w:rPr>
            <w:rStyle w:val="Hyperlink"/>
            <w:noProof/>
          </w:rPr>
          <w:t>hashTableTests.cpp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4DFF" w:rsidRDefault="00C94DF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854174" w:history="1">
        <w:r w:rsidRPr="0029067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290673">
          <w:rPr>
            <w:rStyle w:val="Hyperlink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_Toc415854174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4350" w:rsidRDefault="00A41A9E" w:rsidP="00854350">
      <w:r>
        <w:fldChar w:fldCharType="end"/>
      </w:r>
    </w:p>
    <w:p w:rsidR="00EC28DD" w:rsidRDefault="00EC28DD">
      <w:pPr>
        <w:spacing w:after="200" w:line="276" w:lineRule="auto"/>
      </w:pPr>
      <w:r>
        <w:br w:type="page"/>
      </w:r>
      <w:bookmarkStart w:id="0" w:name="_GoBack"/>
      <w:bookmarkEnd w:id="0"/>
    </w:p>
    <w:p w:rsidR="00CD07FF" w:rsidRDefault="001E1769" w:rsidP="00CD07FF">
      <w:pPr>
        <w:pStyle w:val="berschrift1"/>
        <w:numPr>
          <w:ilvl w:val="0"/>
          <w:numId w:val="7"/>
        </w:numPr>
      </w:pPr>
      <w:bookmarkStart w:id="1" w:name="_Toc415854168"/>
      <w:r>
        <w:lastRenderedPageBreak/>
        <w:t>HashTable</w:t>
      </w:r>
      <w:bookmarkEnd w:id="1"/>
    </w:p>
    <w:p w:rsidR="001E1769" w:rsidRDefault="001E1769" w:rsidP="001E1769">
      <w:r>
        <w:t>Folgend ist die Dokumentation der Aufgabenstellung HashTable angeführt.</w:t>
      </w:r>
    </w:p>
    <w:p w:rsidR="001E1769" w:rsidRDefault="001E1769" w:rsidP="001E1769">
      <w:r>
        <w:t>Als Vorlage soll das zur Verfügung gestellte Template verwendet werden.</w:t>
      </w:r>
    </w:p>
    <w:p w:rsidR="001E1769" w:rsidRDefault="001E1769" w:rsidP="001E1769">
      <w:r>
        <w:t>Die Implementierung soll innerhalb des Templates (*.hpp) erfolgen.</w:t>
      </w:r>
    </w:p>
    <w:p w:rsidR="001E1769" w:rsidRDefault="001E1769" w:rsidP="001E1769">
      <w:r>
        <w:t xml:space="preserve">Als Container soll ein </w:t>
      </w:r>
      <w:r w:rsidRPr="001E1769">
        <w:rPr>
          <w:i/>
        </w:rPr>
        <w:t>vector</w:t>
      </w:r>
      <w:r>
        <w:t xml:space="preserve"> verwendet werden der wiederum als Werte eine Liste von V enthält.</w:t>
      </w:r>
    </w:p>
    <w:p w:rsidR="001E1769" w:rsidRDefault="001E1769" w:rsidP="001E1769">
      <w:r>
        <w:t xml:space="preserve">Es soll ein </w:t>
      </w:r>
      <w:r w:rsidRPr="001E1769">
        <w:rPr>
          <w:i/>
        </w:rPr>
        <w:t>vector</w:t>
      </w:r>
      <w:r>
        <w:rPr>
          <w:i/>
        </w:rPr>
        <w:t xml:space="preserve"> </w:t>
      </w:r>
      <w:r>
        <w:t xml:space="preserve">verwendet werden da dieser es erlaubt mittels [] Operator auf die Elemente zuzugreifen. Somit ist es möglich indexiert über den ermittelten Hash Index auf die </w:t>
      </w:r>
      <w:r w:rsidRPr="001E1769">
        <w:rPr>
          <w:i/>
        </w:rPr>
        <w:t>vector</w:t>
      </w:r>
      <w:r>
        <w:t xml:space="preserve"> Elemente zuzugreifen.</w:t>
      </w:r>
    </w:p>
    <w:p w:rsidR="001E1769" w:rsidRDefault="001E1769" w:rsidP="001E1769">
      <w:r>
        <w:t xml:space="preserve">Falls der </w:t>
      </w:r>
      <w:r w:rsidRPr="001E1769">
        <w:rPr>
          <w:i/>
        </w:rPr>
        <w:t>load factor</w:t>
      </w:r>
      <w:r>
        <w:t xml:space="preserve"> den maximal erlaubten </w:t>
      </w:r>
      <w:r w:rsidRPr="001E1769">
        <w:rPr>
          <w:i/>
        </w:rPr>
        <w:t>load factor</w:t>
      </w:r>
      <w:r>
        <w:t xml:space="preserve"> überschreitet soll der </w:t>
      </w:r>
      <w:r w:rsidRPr="001E1769">
        <w:rPr>
          <w:i/>
        </w:rPr>
        <w:t>vector</w:t>
      </w:r>
      <w:r>
        <w:t xml:space="preserve"> um den Faktor 1.5 anwachsen. </w:t>
      </w:r>
    </w:p>
    <w:p w:rsidR="001E1769" w:rsidRDefault="001E1769" w:rsidP="001E1769">
      <w:r>
        <w:t xml:space="preserve">Falls der </w:t>
      </w:r>
      <w:r w:rsidRPr="001E1769">
        <w:rPr>
          <w:i/>
        </w:rPr>
        <w:t>load factor</w:t>
      </w:r>
      <w:r>
        <w:t xml:space="preserve"> den </w:t>
      </w:r>
      <w:r>
        <w:t xml:space="preserve">minimal </w:t>
      </w:r>
      <w:r>
        <w:t xml:space="preserve">erlaubten </w:t>
      </w:r>
      <w:r w:rsidRPr="001E1769">
        <w:rPr>
          <w:i/>
        </w:rPr>
        <w:t>load factor</w:t>
      </w:r>
      <w:r>
        <w:t xml:space="preserve"> </w:t>
      </w:r>
      <w:r>
        <w:t xml:space="preserve">unterschreitet </w:t>
      </w:r>
      <w:r>
        <w:t xml:space="preserve">soll der </w:t>
      </w:r>
      <w:r w:rsidRPr="001E1769">
        <w:rPr>
          <w:i/>
        </w:rPr>
        <w:t>vector</w:t>
      </w:r>
      <w:r>
        <w:t xml:space="preserve"> um den Faktor </w:t>
      </w:r>
      <w:r>
        <w:t>0</w:t>
      </w:r>
      <w:r>
        <w:t xml:space="preserve">.5 </w:t>
      </w:r>
      <w:r>
        <w:t>verkleinert werden, jedoch nur wenn die definierte</w:t>
      </w:r>
      <w:r>
        <w:t xml:space="preserve"> </w:t>
      </w:r>
      <w:r>
        <w:t>minimale Kapazität nicht bei der Verkleinerung unterschritten wird.</w:t>
      </w:r>
    </w:p>
    <w:p w:rsidR="001B3B72" w:rsidRDefault="001B3B72" w:rsidP="001E1769"/>
    <w:p w:rsidR="00FD5C38" w:rsidRPr="00095744" w:rsidRDefault="00FD5C38" w:rsidP="001E1769">
      <w:pPr>
        <w:rPr>
          <w:u w:val="single"/>
        </w:rPr>
      </w:pPr>
      <w:r>
        <w:t>Für die Implementierung von operator== sei folgendes angemerkt.</w:t>
      </w:r>
    </w:p>
    <w:p w:rsidR="00FD5C38" w:rsidRPr="00095744" w:rsidRDefault="00FD5C38" w:rsidP="00FD5C38">
      <w:pPr>
        <w:rPr>
          <w:u w:val="single"/>
        </w:rPr>
      </w:pPr>
      <w:r w:rsidRPr="00095744">
        <w:rPr>
          <w:u w:val="single"/>
        </w:rPr>
        <w:t>Zwei Hashtables sind logisch gleich wenn einer der beiden folgenden Bedingungen erfüllt sind</w:t>
      </w:r>
      <w:r w:rsidR="00095744" w:rsidRPr="00095744">
        <w:rPr>
          <w:u w:val="single"/>
        </w:rPr>
        <w:t>:</w:t>
      </w:r>
    </w:p>
    <w:p w:rsidR="00FD5C38" w:rsidRDefault="00FD5C38" w:rsidP="00FD5C38">
      <w:pPr>
        <w:pStyle w:val="Listenabsatz"/>
        <w:numPr>
          <w:ilvl w:val="0"/>
          <w:numId w:val="23"/>
        </w:numPr>
      </w:pPr>
      <w:r>
        <w:t>Es handelt sich um dieselbe Instanz</w:t>
      </w:r>
    </w:p>
    <w:p w:rsidR="00FD5C38" w:rsidRDefault="00FD5C38" w:rsidP="00FD5C38">
      <w:pPr>
        <w:pStyle w:val="Listenabsatz"/>
        <w:numPr>
          <w:ilvl w:val="0"/>
          <w:numId w:val="23"/>
        </w:numPr>
      </w:pPr>
      <w:r>
        <w:t>Beide Hashtables haben dieselbe Größe und beinhalten dieselben Elemente.</w:t>
      </w:r>
    </w:p>
    <w:p w:rsidR="003F55F6" w:rsidRDefault="003F55F6" w:rsidP="003F55F6"/>
    <w:p w:rsidR="003F55F6" w:rsidRDefault="003F55F6" w:rsidP="003F55F6">
      <w:r>
        <w:t xml:space="preserve">Die beiden Methoden </w:t>
      </w:r>
      <w:r w:rsidRPr="003F55F6">
        <w:rPr>
          <w:i/>
        </w:rPr>
        <w:t>insert</w:t>
      </w:r>
      <w:r>
        <w:t xml:space="preserve"> und </w:t>
      </w:r>
      <w:r w:rsidRPr="003F55F6">
        <w:rPr>
          <w:i/>
        </w:rPr>
        <w:t>erease</w:t>
      </w:r>
      <w:r>
        <w:t xml:space="preserve"> sollen so implementiert werden, sodass keine Aktion ausgeführt wird wenn ein Element entweder bereits vorhanden ist (</w:t>
      </w:r>
      <w:r w:rsidRPr="003F55F6">
        <w:rPr>
          <w:i/>
        </w:rPr>
        <w:t>insert</w:t>
      </w:r>
      <w:r>
        <w:t>) oder nicht vorhanden ist (</w:t>
      </w:r>
      <w:r w:rsidRPr="003F55F6">
        <w:rPr>
          <w:i/>
        </w:rPr>
        <w:t>erease</w:t>
      </w:r>
      <w:r>
        <w:t>). Es sollen keine Fehler gemeldet werden.</w:t>
      </w:r>
    </w:p>
    <w:p w:rsidR="00095744" w:rsidRDefault="00095744" w:rsidP="003F55F6"/>
    <w:p w:rsidR="00095744" w:rsidRDefault="00095744" w:rsidP="003F55F6">
      <w:r>
        <w:t xml:space="preserve">Hilfsmethoden sowie die verwendeten Container sollen innerhalb des </w:t>
      </w:r>
      <w:r w:rsidRPr="00095744">
        <w:rPr>
          <w:i/>
        </w:rPr>
        <w:t>private</w:t>
      </w:r>
      <w:r>
        <w:t xml:space="preserve"> Bereichs gehalten werden. Zugriffe sollen ausschließlich über, die zur Verfügung gestellte Schnittstellen erfolgen. </w:t>
      </w:r>
    </w:p>
    <w:p w:rsidR="005F7A78" w:rsidRDefault="005F7A78" w:rsidP="003F55F6"/>
    <w:p w:rsidR="005F7A78" w:rsidRDefault="005F7A78" w:rsidP="003F55F6"/>
    <w:p w:rsidR="005F7A78" w:rsidRDefault="005F7A78" w:rsidP="003F55F6"/>
    <w:p w:rsidR="005F7A78" w:rsidRDefault="005F7A78" w:rsidP="003F55F6"/>
    <w:p w:rsidR="005F7A78" w:rsidRDefault="005F7A78" w:rsidP="003F55F6"/>
    <w:p w:rsidR="005F7A78" w:rsidRDefault="005F7A78" w:rsidP="003F55F6"/>
    <w:p w:rsidR="005F7A78" w:rsidRDefault="005F7A78" w:rsidP="003F55F6"/>
    <w:p w:rsidR="005F7A78" w:rsidRDefault="005F7A78" w:rsidP="003F55F6"/>
    <w:p w:rsidR="00CD07FF" w:rsidRDefault="00CD07FF" w:rsidP="00CD07FF">
      <w:pPr>
        <w:pStyle w:val="berschrift2"/>
        <w:numPr>
          <w:ilvl w:val="1"/>
          <w:numId w:val="7"/>
        </w:numPr>
      </w:pPr>
      <w:bookmarkStart w:id="2" w:name="_Toc398919410"/>
      <w:bookmarkStart w:id="3" w:name="_Toc415854169"/>
      <w:r>
        <w:lastRenderedPageBreak/>
        <w:t>Implementierung</w:t>
      </w:r>
      <w:bookmarkEnd w:id="2"/>
      <w:bookmarkEnd w:id="3"/>
    </w:p>
    <w:p w:rsidR="00CD07FF" w:rsidRDefault="00095744" w:rsidP="00CD07FF">
      <w:pPr>
        <w:pStyle w:val="berschrift3"/>
        <w:numPr>
          <w:ilvl w:val="2"/>
          <w:numId w:val="7"/>
        </w:numPr>
      </w:pPr>
      <w:bookmarkStart w:id="4" w:name="_Toc415854170"/>
      <w:r>
        <w:t>hashtable.hpp</w:t>
      </w:r>
      <w:bookmarkEnd w:id="4"/>
    </w:p>
    <w:p w:rsidR="00095744" w:rsidRDefault="00095744" w:rsidP="00095744">
      <w:r>
        <w:t>Folgend ist die Implementierung der Aufgabenstellung angeführt.</w:t>
      </w:r>
    </w:p>
    <w:p w:rsidR="004337C3" w:rsidRPr="004337C3" w:rsidRDefault="00CD07FF" w:rsidP="004337C3">
      <w:pPr>
        <w:shd w:val="clear" w:color="auto" w:fill="FFFFFF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sz w:val="16"/>
          <w:szCs w:val="16"/>
          <w:lang w:val="en-US"/>
        </w:rPr>
        <w:t xml:space="preserve"> </w:t>
      </w:r>
      <w:r w:rsidR="004337C3"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#ifndef hashtable_hpp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#define hashtable_hpp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&lt;cassert&gt;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&lt;vector&gt;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&lt;list&gt;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&lt;iostream&gt;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&lt;iterator&gt;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&lt;iomanip&gt;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&lt;climits&gt;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&lt;math.h&gt;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&lt;bitset&gt;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&lt;algorithm&gt;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&lt;sstream&gt;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template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class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* Overloaded output operator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template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ostream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ostream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for_each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([&amp;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for_each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([&amp;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    os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"hash-key: 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calculateHashIdx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 - 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endl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flush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operator &lt;&lt;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template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class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hashtable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friend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ostream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ostream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public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 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 hash_function_type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 key_equal_function_type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unsigned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size_t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value_type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const_pointer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value_type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const_reference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ptrdiff_t difference_type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const_pointer pointer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const_reference reference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size_t size_type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private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size_t 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hash_function_type hasher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key_equal_function_type equals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maxLoadFactor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minLoadFactor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MIN_CAPACITY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elementCount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vector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This method calculates the hash index for the bakced table depending on the current set capacity.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@param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const V&amp; value: the value to calculates hash index for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lastRenderedPageBreak/>
        <w:t xml:space="preserve">     *      the calculated hash index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calculateHashIdx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calculateHashIdx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Validates if an rehash of the backed values is necessary.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validateForReHash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currentLoad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factor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currentLoad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minLoadFactor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currentCapacity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0.5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MIN_CAPACITY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factor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0.5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currentLoad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maxLoadFactor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factor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1.5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if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factor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rehash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currentCapacity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if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validateForReHash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public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Default constructor which initializes all members but the buckets.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size_t n_buckets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hash_function_type hasher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&gt;(),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key_equal_function_type equals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&gt;(),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max_load_factor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0.8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min_load_factor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0.2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n_buckets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equals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maxLoadFactor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max_load_factor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minLoadFactor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min_load_factor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clear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hashtable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No dynamic members therefore nothing to do.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virtual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~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nothing to do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~hashtable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clear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elementCount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clear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currentCapacity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MIN_CAPACITY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currentCapacity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MIN_CAPACITY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if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clear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Inserts the value in the given list if this value is not managed by this list. Does nothing otherwise.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@param: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const V&amp; value: the value to inserted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validateForReHash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size_t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calculateHashIdx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push_front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elementCount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if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insert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Deletes the value from the hashtable if this value is managed by this hashtable. Does nothing otherwise.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@param: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const V&amp; value: the value to be removed from the hastable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erase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    size_t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calculateHashIdx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valueList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auto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remove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elementCount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if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validateForReHash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erase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Answers tthe question if this hashtable contains the given value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@param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const V&amp; value: the values to be searched in the table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true if this value is managed by this hastable, false otherwise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contains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size_t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calculateHashIdx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valueList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auto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contains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Rehashes the hashtable entries and rebuilds the map with the new has indexes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@param: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the new buckets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size_t newCapacity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currentCapacity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newCapacity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vector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oldData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clear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for_each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oldData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oldData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([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for_each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([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string 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        size_t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calculateHashIdx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push_front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rehash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Gets the current load factor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the current load factor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size_t curSize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curSize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?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double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/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0.0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load_factor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Gets the current size.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the current size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size_t 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elementCount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size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Returns the current capacity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the current capacity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size_t 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currentCapacity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capacity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Answers the question if this hashtable is empty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true if this instance has no entries, false otherwise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empty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empty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hashtables are logically equal if the fit one of the following requirements.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1. Same instance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2. Other instance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a. Same size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b. Contain same elements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@param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const hashtable&amp; other: the other instance to compare with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@return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     true if the hastables are logically equal, false otherwise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hashtable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other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result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same instance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other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result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Other instance has same size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other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result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check if other contains same elements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result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other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auto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other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result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other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result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contains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while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while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if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result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operator==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bidirectional_iterator_tag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difference_type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const_pointer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const_reference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The hashtable iterator class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 NOT WORKING AT ALL !!!!!!!!!!!!!!!!!!!!!!!!!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class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public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public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difference_type difference_type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iterator_category iterator_category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pointer pointer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reference reference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iterator_base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 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private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vector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isEnd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reverse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typename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const_iterator 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prepareIterator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isEnd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values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reverse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setNextIterator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values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de-DE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(!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reverse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            setNextIterator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lastRenderedPageBreak/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de-DE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setNextIterator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isEnd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values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values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public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const_iterator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vector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value_type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isEnd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reverse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isEnd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isEnd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reverse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reverse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prepareIterator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const_iterator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rhs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rhs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rhs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bool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const_iterator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rhs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rhs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rhs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reference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pointer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-&gt;()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const_iterator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List still has elements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End reached therefore start form new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values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setNextIterator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de-DE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(*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de-DE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const_iterator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List still has elements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listIt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list end reached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idx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values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idx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listIt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values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setNextIterator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(*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const_iterator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const_iterator res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(*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++(*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de-DE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res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const_iterator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operator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const_iterator res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(*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--(*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this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res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typedef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const_iterator 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const_iterator 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/*begin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const_iterator 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end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const_iterator rbegin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rbegin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const_iterator rend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const_iterator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/* rend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de-DE" w:eastAsia="de-DE"/>
        </w:rPr>
        <w:t xml:space="preserve">#endif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// hashtable_hpp</w:t>
      </w:r>
    </w:p>
    <w:p w:rsidR="00CD07FF" w:rsidRDefault="00CD07FF" w:rsidP="00095744"/>
    <w:p w:rsidR="005F7A78" w:rsidRDefault="004337C3" w:rsidP="004337C3">
      <w:pPr>
        <w:pStyle w:val="berschrift3"/>
      </w:pPr>
      <w:bookmarkStart w:id="5" w:name="_Toc415854171"/>
      <w:r>
        <w:t>main.cpp</w:t>
      </w:r>
      <w:bookmarkEnd w:id="5"/>
    </w:p>
    <w:p w:rsidR="004337C3" w:rsidRDefault="004337C3" w:rsidP="004337C3">
      <w:r>
        <w:t>Folgend ist die Main Source angeführt, die die Tests Funktionen ausführt.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/*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main.cpp</w:t>
      </w:r>
    </w:p>
    <w:p w:rsid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This is the main which invokes the tests.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 Created on: Mar 27, 2015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     Author: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Thomas Herzog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"test/hashtableTests.hpp"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"ide_listener.h"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"xml_listener.h"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"cute_runner.h"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runSuite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char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argv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suite setTestSuite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bagTestSuite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xml_file_opener xmlfile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argc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xml_listener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ide_listener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lis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xmlfile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out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setTestSuite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createTestSuite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makeRunner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setTestSuite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"AllTests"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/* runSuite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main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char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const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*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argv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runSuite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argc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argv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/* main */</w:t>
      </w:r>
    </w:p>
    <w:p w:rsidR="004337C3" w:rsidRDefault="004337C3" w:rsidP="004337C3"/>
    <w:p w:rsidR="004337C3" w:rsidRDefault="004337C3" w:rsidP="004337C3"/>
    <w:p w:rsidR="004337C3" w:rsidRDefault="004337C3" w:rsidP="004337C3"/>
    <w:p w:rsidR="004337C3" w:rsidRDefault="004337C3" w:rsidP="004337C3"/>
    <w:p w:rsidR="004337C3" w:rsidRDefault="004337C3" w:rsidP="004337C3"/>
    <w:p w:rsidR="004337C3" w:rsidRPr="004337C3" w:rsidRDefault="004337C3" w:rsidP="004337C3"/>
    <w:p w:rsidR="005F7A78" w:rsidRDefault="004337C3" w:rsidP="004337C3">
      <w:pPr>
        <w:pStyle w:val="berschrift3"/>
      </w:pPr>
      <w:bookmarkStart w:id="6" w:name="_Toc415854172"/>
      <w:r>
        <w:lastRenderedPageBreak/>
        <w:t>hashtableTests.hpp</w:t>
      </w:r>
      <w:bookmarkEnd w:id="6"/>
    </w:p>
    <w:p w:rsidR="004337C3" w:rsidRDefault="004337C3" w:rsidP="004337C3">
      <w:r>
        <w:t>Folgend ist die Spezifikation der Tests angeführt.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/*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hashtableTests.hpp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This header file specifies the test for the hashtable implementation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 Created on: Apr 3, 2015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     Author: Thomas Herzog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de-DE" w:eastAsia="de-DE"/>
        </w:rPr>
        <w:t>#ifndef HASHTABLETESTS_HPP_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#define HASHTABLETESTS_HPP_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&lt;cute.h&gt;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"../hashtable.hpp"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suite createTestSuite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//#####################################################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hashtable tests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//#####################################################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test_insert_new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test_insert_duplicate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test_erease_existing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test_erease_not_existing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test_contains_true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test_contains_false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test_clear_empty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test_clear_full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test_increase_load_factor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test_decrease_load_factor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test_equal_operator_same_instance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test_equal_operator_different_instance_true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test_equal_operator_different_instance_false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de-DE" w:eastAsia="de-DE"/>
        </w:rPr>
        <w:t xml:space="preserve">#endif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/* HASHTABLETESTS_HPP_ */</w:t>
      </w:r>
    </w:p>
    <w:p w:rsidR="004337C3" w:rsidRDefault="004337C3" w:rsidP="004337C3"/>
    <w:p w:rsidR="004337C3" w:rsidRPr="004337C3" w:rsidRDefault="004337C3" w:rsidP="004337C3">
      <w:pPr>
        <w:pStyle w:val="berschrift3"/>
      </w:pPr>
      <w:bookmarkStart w:id="7" w:name="_Toc415854173"/>
      <w:r>
        <w:t>hashTableTests.cpp</w:t>
      </w:r>
      <w:bookmarkEnd w:id="7"/>
    </w:p>
    <w:p w:rsidR="005F7A78" w:rsidRDefault="004337C3" w:rsidP="00095744">
      <w:r>
        <w:t>Folgend ist die Implementierung der hashtableTests.hpp angeführt.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/*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hashtableTests.cpp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This is the implementation of the specification hashtableTests.hpp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 Created on: Apr 3, 2015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      Author: Thomas Herzog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4000"/>
          <w:sz w:val="16"/>
          <w:szCs w:val="16"/>
          <w:lang w:val="en-US" w:eastAsia="de-DE"/>
        </w:rPr>
        <w:t>#include "hashtableTests.hpp"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suite createTestSuite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suite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test_insert_new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test_insert_duplicate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test_erease_existing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test_erease_not_existing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test_contains_true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test_contains_false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test_clear_empty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test_clear_full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test_increase_load_factor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test_decrease_load_factor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test_equal_operator_same_instance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test_equal_operator_different_instance_true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push_back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CUTE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test_equal_operator_different_instance_false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testSuite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createTestSuite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string desc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cout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"Hashtable content: 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desc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endl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"------------------------"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endl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ht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endl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de-DE" w:eastAsia="de-DE"/>
        </w:rPr>
        <w:t>"------------------------"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endl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/* printTable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//#####################################################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hashtable tests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//#####################################################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test_insert_new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"before insert"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"after insert"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test_insert_new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test_insert_duplicate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"before insert"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"after insert"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test_insert_duplicate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test_erease_existing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string 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"before erease"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erase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"after erease"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test_erease_existing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test_erease_not_existing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string 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"not-existing"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"before erease"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erase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"after erease"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test_erease_not_existing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test_contains_true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string 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contains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test_contains_true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test_contains_false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string 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"not-existing"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contains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test_contains_false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test_clear_empty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"before clear"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clear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"after clear"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/* test_clear_empty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test_clear_full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de-DE" w:eastAsia="de-DE"/>
        </w:rPr>
        <w:t>"C++"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"before clear"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clear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printTable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"after clear"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size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test_clear_full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test_increase_load_factor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stringstream ss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"Element_"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33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test_increase_load_factor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test_decrease_load_factor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stringstream ss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"Element_"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for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stringstream ss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ss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de-DE" w:eastAsia="de-DE"/>
        </w:rPr>
        <w:t>"Element_"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&lt;&lt;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i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erase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ss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str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de-DE" w:eastAsia="de-DE"/>
        </w:rPr>
        <w:t>16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>capacity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());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de-DE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de-DE" w:eastAsia="de-DE"/>
        </w:rPr>
        <w:t>/* test_decrease_load_factor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de-DE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test_equal_operator_same_instance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test_equal_operator_same_instance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test_equal_operator_different_instance_true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ht1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ht1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true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ht1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test_equal_operator_different_instance_true */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test_equal_operator_different_instance_false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ht1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hashtable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hash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std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::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equal_to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&gt;&gt;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ht1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"Hello"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ht2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insert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"You too"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ASSERT_EQUAL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4337C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false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ht1 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ht2</w:t>
      </w: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4337C3" w:rsidRPr="004337C3" w:rsidRDefault="004337C3" w:rsidP="004337C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4337C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  <w:r w:rsidRPr="004337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4337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/* test_equal_operator_different_instance_false*/</w:t>
      </w: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5F7A78" w:rsidRPr="004337C3" w:rsidRDefault="005F7A78" w:rsidP="00095744">
      <w:pPr>
        <w:rPr>
          <w:lang w:val="en-US"/>
        </w:rPr>
      </w:pPr>
    </w:p>
    <w:p w:rsidR="00CD07FF" w:rsidRPr="008A5AEB" w:rsidRDefault="00CD07FF" w:rsidP="00CD07FF">
      <w:pPr>
        <w:pStyle w:val="berschrift2"/>
        <w:numPr>
          <w:ilvl w:val="1"/>
          <w:numId w:val="7"/>
        </w:numPr>
      </w:pPr>
      <w:bookmarkStart w:id="8" w:name="_Toc398919413"/>
      <w:bookmarkStart w:id="9" w:name="_Toc415854174"/>
      <w:r>
        <w:lastRenderedPageBreak/>
        <w:t>Tests</w:t>
      </w:r>
      <w:bookmarkEnd w:id="8"/>
      <w:bookmarkEnd w:id="9"/>
    </w:p>
    <w:p w:rsidR="005F7A78" w:rsidRDefault="005F7A78" w:rsidP="00854350">
      <w:pPr>
        <w:tabs>
          <w:tab w:val="left" w:pos="8345"/>
        </w:tabs>
      </w:pPr>
      <w:r>
        <w:t>Folgend sind die Tests angeführt.</w:t>
      </w:r>
    </w:p>
    <w:p w:rsidR="005F7A78" w:rsidRDefault="005F7A78" w:rsidP="00854350">
      <w:pPr>
        <w:tabs>
          <w:tab w:val="left" w:pos="8345"/>
        </w:tabs>
      </w:pPr>
      <w:r>
        <w:rPr>
          <w:noProof/>
          <w:lang w:val="de-DE" w:eastAsia="de-DE"/>
        </w:rPr>
        <w:drawing>
          <wp:inline distT="0" distB="0" distL="0" distR="0">
            <wp:extent cx="2248157" cy="7483557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44" cy="75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4" w:rsidRPr="00854350" w:rsidRDefault="005F7A78" w:rsidP="00854350">
      <w:pPr>
        <w:tabs>
          <w:tab w:val="left" w:pos="8345"/>
        </w:tabs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2629018" cy="553296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26" cy="55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350">
        <w:tab/>
      </w:r>
    </w:p>
    <w:sectPr w:rsidR="009318E4" w:rsidRPr="00854350" w:rsidSect="00715E33">
      <w:headerReference w:type="even" r:id="rId11"/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0B5" w:rsidRDefault="009E70B5" w:rsidP="00854350">
      <w:pPr>
        <w:spacing w:line="240" w:lineRule="auto"/>
      </w:pPr>
      <w:r>
        <w:separator/>
      </w:r>
    </w:p>
  </w:endnote>
  <w:endnote w:type="continuationSeparator" w:id="0">
    <w:p w:rsidR="009E70B5" w:rsidRDefault="009E70B5" w:rsidP="0085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2660"/>
      <w:docPartObj>
        <w:docPartGallery w:val="Page Numbers (Bottom of Page)"/>
        <w:docPartUnique/>
      </w:docPartObj>
    </w:sdtPr>
    <w:sdtEndPr/>
    <w:sdtContent>
      <w:p w:rsidR="00020CE0" w:rsidRDefault="00A6677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D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20CE0" w:rsidRDefault="00020C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0B5" w:rsidRDefault="009E70B5" w:rsidP="00854350">
      <w:pPr>
        <w:spacing w:line="240" w:lineRule="auto"/>
      </w:pPr>
      <w:r>
        <w:separator/>
      </w:r>
    </w:p>
  </w:footnote>
  <w:footnote w:type="continuationSeparator" w:id="0">
    <w:p w:rsidR="009E70B5" w:rsidRDefault="009E70B5" w:rsidP="0085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E0" w:rsidRDefault="00020CE0">
    <w:pPr>
      <w:pStyle w:val="Kopfzeile"/>
    </w:pPr>
    <w:r>
      <w:rPr>
        <w:noProof/>
        <w:lang w:val="de-DE" w:eastAsia="de-DE"/>
      </w:rPr>
      <w:drawing>
        <wp:inline distT="0" distB="0" distL="0" distR="0">
          <wp:extent cx="5759450" cy="1085850"/>
          <wp:effectExtent l="19050" t="0" r="0" b="0"/>
          <wp:docPr id="1" name="Bild 1" descr="C:\Users\cchet\Documents\FH-Hagenaberg\Semester 1\ADE\Uebungen\Uebung1\test_case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het\Documents\FH-Hagenaberg\Semester 1\ADE\Uebungen\Uebung1\test_case_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E0" w:rsidRPr="00854350" w:rsidRDefault="00020CE0">
    <w:pPr>
      <w:pStyle w:val="Kopfzeile"/>
      <w:rPr>
        <w:lang w:val="en-US"/>
      </w:rPr>
    </w:pPr>
    <w:r w:rsidRPr="00854350">
      <w:rPr>
        <w:lang w:val="en-US"/>
      </w:rPr>
      <w:t>Author: Thomas Herzog (S1310307011)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Übung</w:t>
    </w:r>
    <w:r w:rsidRPr="00854350">
      <w:rPr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608"/>
    <w:multiLevelType w:val="hybridMultilevel"/>
    <w:tmpl w:val="246A423E"/>
    <w:lvl w:ilvl="0" w:tplc="0C07000F">
      <w:start w:val="1"/>
      <w:numFmt w:val="decimal"/>
      <w:lvlText w:val="%1.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066F"/>
    <w:multiLevelType w:val="hybridMultilevel"/>
    <w:tmpl w:val="1E3AF6A0"/>
    <w:lvl w:ilvl="0" w:tplc="9582231A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109A"/>
    <w:multiLevelType w:val="hybridMultilevel"/>
    <w:tmpl w:val="4ED84DD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860162"/>
    <w:multiLevelType w:val="hybridMultilevel"/>
    <w:tmpl w:val="9BC4327A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F62EA"/>
    <w:multiLevelType w:val="multilevel"/>
    <w:tmpl w:val="A7283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22BE0AA3"/>
    <w:multiLevelType w:val="hybridMultilevel"/>
    <w:tmpl w:val="63FAC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10C42"/>
    <w:multiLevelType w:val="hybridMultilevel"/>
    <w:tmpl w:val="754C414C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E1F29E2"/>
    <w:multiLevelType w:val="hybridMultilevel"/>
    <w:tmpl w:val="3190C672"/>
    <w:lvl w:ilvl="0" w:tplc="9B020F6C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B099A"/>
    <w:multiLevelType w:val="hybridMultilevel"/>
    <w:tmpl w:val="31D290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DA74DC9"/>
    <w:multiLevelType w:val="hybridMultilevel"/>
    <w:tmpl w:val="AA74B1A4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5265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684A8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251A6A"/>
    <w:multiLevelType w:val="hybridMultilevel"/>
    <w:tmpl w:val="F916500A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2AD44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0E3CE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F7520D"/>
    <w:multiLevelType w:val="hybridMultilevel"/>
    <w:tmpl w:val="199E2848"/>
    <w:lvl w:ilvl="0" w:tplc="EE3633D6">
      <w:start w:val="1"/>
      <w:numFmt w:val="ordinal"/>
      <w:lvlText w:val="Step 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30FCE"/>
    <w:multiLevelType w:val="hybridMultilevel"/>
    <w:tmpl w:val="1D0A6B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F0279"/>
    <w:multiLevelType w:val="hybridMultilevel"/>
    <w:tmpl w:val="00AE54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ED17C59"/>
    <w:multiLevelType w:val="hybridMultilevel"/>
    <w:tmpl w:val="6A84A4D0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15"/>
  </w:num>
  <w:num w:numId="10">
    <w:abstractNumId w:val="8"/>
  </w:num>
  <w:num w:numId="11">
    <w:abstractNumId w:val="18"/>
  </w:num>
  <w:num w:numId="12">
    <w:abstractNumId w:val="17"/>
  </w:num>
  <w:num w:numId="13">
    <w:abstractNumId w:val="3"/>
  </w:num>
  <w:num w:numId="14">
    <w:abstractNumId w:val="2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7"/>
  </w:num>
  <w:num w:numId="20">
    <w:abstractNumId w:val="4"/>
  </w:num>
  <w:num w:numId="21">
    <w:abstractNumId w:val="4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0"/>
    <w:rsid w:val="00001EA1"/>
    <w:rsid w:val="0001168E"/>
    <w:rsid w:val="00020CE0"/>
    <w:rsid w:val="00031B21"/>
    <w:rsid w:val="00071574"/>
    <w:rsid w:val="00073B13"/>
    <w:rsid w:val="00090691"/>
    <w:rsid w:val="00095744"/>
    <w:rsid w:val="000A1A22"/>
    <w:rsid w:val="000E39F2"/>
    <w:rsid w:val="000E7236"/>
    <w:rsid w:val="000F43CE"/>
    <w:rsid w:val="001176BF"/>
    <w:rsid w:val="001218C7"/>
    <w:rsid w:val="00152FFF"/>
    <w:rsid w:val="00165F14"/>
    <w:rsid w:val="001836A5"/>
    <w:rsid w:val="00186101"/>
    <w:rsid w:val="00190476"/>
    <w:rsid w:val="001A66B7"/>
    <w:rsid w:val="001B3B72"/>
    <w:rsid w:val="001C03AA"/>
    <w:rsid w:val="001D713D"/>
    <w:rsid w:val="001E1769"/>
    <w:rsid w:val="001F3A3B"/>
    <w:rsid w:val="0020676F"/>
    <w:rsid w:val="00206A6F"/>
    <w:rsid w:val="0020712F"/>
    <w:rsid w:val="00220484"/>
    <w:rsid w:val="0022611A"/>
    <w:rsid w:val="00243E5E"/>
    <w:rsid w:val="00246A56"/>
    <w:rsid w:val="002513A8"/>
    <w:rsid w:val="00271E6E"/>
    <w:rsid w:val="00282D0E"/>
    <w:rsid w:val="00283E62"/>
    <w:rsid w:val="0028500D"/>
    <w:rsid w:val="002A508B"/>
    <w:rsid w:val="002E3F19"/>
    <w:rsid w:val="002E67E5"/>
    <w:rsid w:val="002F4C7D"/>
    <w:rsid w:val="002F7EB8"/>
    <w:rsid w:val="00305184"/>
    <w:rsid w:val="00311664"/>
    <w:rsid w:val="0031305B"/>
    <w:rsid w:val="00321D76"/>
    <w:rsid w:val="0033760F"/>
    <w:rsid w:val="003413DF"/>
    <w:rsid w:val="00350BE1"/>
    <w:rsid w:val="00362B08"/>
    <w:rsid w:val="00365E78"/>
    <w:rsid w:val="00380F9F"/>
    <w:rsid w:val="00381B93"/>
    <w:rsid w:val="00385920"/>
    <w:rsid w:val="00386853"/>
    <w:rsid w:val="003A1E24"/>
    <w:rsid w:val="003A3BAB"/>
    <w:rsid w:val="003A62C1"/>
    <w:rsid w:val="003B1D20"/>
    <w:rsid w:val="003B2391"/>
    <w:rsid w:val="003C1649"/>
    <w:rsid w:val="003C4971"/>
    <w:rsid w:val="003D5E89"/>
    <w:rsid w:val="003E4327"/>
    <w:rsid w:val="003F55F6"/>
    <w:rsid w:val="00404200"/>
    <w:rsid w:val="00431C00"/>
    <w:rsid w:val="0043372E"/>
    <w:rsid w:val="004337C3"/>
    <w:rsid w:val="00463F28"/>
    <w:rsid w:val="00466B57"/>
    <w:rsid w:val="00467C5E"/>
    <w:rsid w:val="00471477"/>
    <w:rsid w:val="004842CD"/>
    <w:rsid w:val="004847C4"/>
    <w:rsid w:val="00492AE3"/>
    <w:rsid w:val="004B3005"/>
    <w:rsid w:val="004E1DD6"/>
    <w:rsid w:val="005024E7"/>
    <w:rsid w:val="0050312A"/>
    <w:rsid w:val="00503AB0"/>
    <w:rsid w:val="0050478C"/>
    <w:rsid w:val="00515407"/>
    <w:rsid w:val="00525260"/>
    <w:rsid w:val="00542E75"/>
    <w:rsid w:val="00563A20"/>
    <w:rsid w:val="005641D6"/>
    <w:rsid w:val="00565AC5"/>
    <w:rsid w:val="00592CC5"/>
    <w:rsid w:val="005965C4"/>
    <w:rsid w:val="005B4D42"/>
    <w:rsid w:val="005B55F1"/>
    <w:rsid w:val="005C469E"/>
    <w:rsid w:val="005D0812"/>
    <w:rsid w:val="005D5ED6"/>
    <w:rsid w:val="005F14D6"/>
    <w:rsid w:val="005F7A78"/>
    <w:rsid w:val="006077B0"/>
    <w:rsid w:val="006378F7"/>
    <w:rsid w:val="006402A7"/>
    <w:rsid w:val="00645A15"/>
    <w:rsid w:val="00663C74"/>
    <w:rsid w:val="006700BA"/>
    <w:rsid w:val="00670FDB"/>
    <w:rsid w:val="00687AFC"/>
    <w:rsid w:val="00693A96"/>
    <w:rsid w:val="006C26C4"/>
    <w:rsid w:val="006E1C6A"/>
    <w:rsid w:val="006E2A2E"/>
    <w:rsid w:val="006F2B12"/>
    <w:rsid w:val="00715E33"/>
    <w:rsid w:val="0072134C"/>
    <w:rsid w:val="00763A50"/>
    <w:rsid w:val="00776C77"/>
    <w:rsid w:val="00780FC8"/>
    <w:rsid w:val="007971AB"/>
    <w:rsid w:val="007D61F6"/>
    <w:rsid w:val="007D74A6"/>
    <w:rsid w:val="007E1781"/>
    <w:rsid w:val="007F55FD"/>
    <w:rsid w:val="00812A89"/>
    <w:rsid w:val="00823C4A"/>
    <w:rsid w:val="00854350"/>
    <w:rsid w:val="00856B68"/>
    <w:rsid w:val="00863EB6"/>
    <w:rsid w:val="008649D6"/>
    <w:rsid w:val="00871476"/>
    <w:rsid w:val="00875A94"/>
    <w:rsid w:val="00877C89"/>
    <w:rsid w:val="00880B82"/>
    <w:rsid w:val="0088378E"/>
    <w:rsid w:val="008964C5"/>
    <w:rsid w:val="008C33EE"/>
    <w:rsid w:val="008C6CB2"/>
    <w:rsid w:val="008D23D7"/>
    <w:rsid w:val="008E4382"/>
    <w:rsid w:val="008F3DB1"/>
    <w:rsid w:val="00907A90"/>
    <w:rsid w:val="00910D94"/>
    <w:rsid w:val="00913A90"/>
    <w:rsid w:val="00914F55"/>
    <w:rsid w:val="00924695"/>
    <w:rsid w:val="00925B3D"/>
    <w:rsid w:val="009318E4"/>
    <w:rsid w:val="00942F8E"/>
    <w:rsid w:val="0094544D"/>
    <w:rsid w:val="009475D8"/>
    <w:rsid w:val="00960D53"/>
    <w:rsid w:val="0096199F"/>
    <w:rsid w:val="00963C4B"/>
    <w:rsid w:val="00967FF3"/>
    <w:rsid w:val="009A71B5"/>
    <w:rsid w:val="009C5A81"/>
    <w:rsid w:val="009D233D"/>
    <w:rsid w:val="009E0C5E"/>
    <w:rsid w:val="009E4BF7"/>
    <w:rsid w:val="009E70B5"/>
    <w:rsid w:val="009F1002"/>
    <w:rsid w:val="009F7AF7"/>
    <w:rsid w:val="00A05279"/>
    <w:rsid w:val="00A05321"/>
    <w:rsid w:val="00A06785"/>
    <w:rsid w:val="00A22242"/>
    <w:rsid w:val="00A243AF"/>
    <w:rsid w:val="00A34616"/>
    <w:rsid w:val="00A35E4F"/>
    <w:rsid w:val="00A417D9"/>
    <w:rsid w:val="00A41A9E"/>
    <w:rsid w:val="00A4475C"/>
    <w:rsid w:val="00A4546F"/>
    <w:rsid w:val="00A6677E"/>
    <w:rsid w:val="00A7221A"/>
    <w:rsid w:val="00A81B00"/>
    <w:rsid w:val="00AA09D8"/>
    <w:rsid w:val="00AB7708"/>
    <w:rsid w:val="00AC2253"/>
    <w:rsid w:val="00AE2865"/>
    <w:rsid w:val="00B05B83"/>
    <w:rsid w:val="00B16E6F"/>
    <w:rsid w:val="00B25107"/>
    <w:rsid w:val="00B3516A"/>
    <w:rsid w:val="00B372DD"/>
    <w:rsid w:val="00B66055"/>
    <w:rsid w:val="00B70773"/>
    <w:rsid w:val="00B84218"/>
    <w:rsid w:val="00B84E99"/>
    <w:rsid w:val="00B850B3"/>
    <w:rsid w:val="00BC403E"/>
    <w:rsid w:val="00BC415E"/>
    <w:rsid w:val="00C24258"/>
    <w:rsid w:val="00C331FE"/>
    <w:rsid w:val="00C43EAB"/>
    <w:rsid w:val="00C44E4A"/>
    <w:rsid w:val="00C5253D"/>
    <w:rsid w:val="00C56929"/>
    <w:rsid w:val="00C62350"/>
    <w:rsid w:val="00C639BC"/>
    <w:rsid w:val="00C81176"/>
    <w:rsid w:val="00C81DCB"/>
    <w:rsid w:val="00C86AB3"/>
    <w:rsid w:val="00C91321"/>
    <w:rsid w:val="00C94DFF"/>
    <w:rsid w:val="00C94EF0"/>
    <w:rsid w:val="00CA1783"/>
    <w:rsid w:val="00CC00D6"/>
    <w:rsid w:val="00CD07FF"/>
    <w:rsid w:val="00CE1380"/>
    <w:rsid w:val="00CE43AB"/>
    <w:rsid w:val="00D163E9"/>
    <w:rsid w:val="00D327F5"/>
    <w:rsid w:val="00D82404"/>
    <w:rsid w:val="00D97BC4"/>
    <w:rsid w:val="00DB169A"/>
    <w:rsid w:val="00DB2491"/>
    <w:rsid w:val="00DB4346"/>
    <w:rsid w:val="00DC0E19"/>
    <w:rsid w:val="00DC5911"/>
    <w:rsid w:val="00DC746E"/>
    <w:rsid w:val="00DF14F3"/>
    <w:rsid w:val="00DF1AFC"/>
    <w:rsid w:val="00DF2FD2"/>
    <w:rsid w:val="00E0325A"/>
    <w:rsid w:val="00E24F68"/>
    <w:rsid w:val="00E25536"/>
    <w:rsid w:val="00E34FBC"/>
    <w:rsid w:val="00E36149"/>
    <w:rsid w:val="00E43A43"/>
    <w:rsid w:val="00E45C09"/>
    <w:rsid w:val="00E46537"/>
    <w:rsid w:val="00E4678C"/>
    <w:rsid w:val="00E53D65"/>
    <w:rsid w:val="00E541E5"/>
    <w:rsid w:val="00E61317"/>
    <w:rsid w:val="00E83E52"/>
    <w:rsid w:val="00EA0C88"/>
    <w:rsid w:val="00EA52E6"/>
    <w:rsid w:val="00EB7C40"/>
    <w:rsid w:val="00EC28DD"/>
    <w:rsid w:val="00EC57AA"/>
    <w:rsid w:val="00ED0931"/>
    <w:rsid w:val="00ED0A26"/>
    <w:rsid w:val="00ED481D"/>
    <w:rsid w:val="00ED6371"/>
    <w:rsid w:val="00F030D7"/>
    <w:rsid w:val="00F05673"/>
    <w:rsid w:val="00F13ACA"/>
    <w:rsid w:val="00F23155"/>
    <w:rsid w:val="00F2463F"/>
    <w:rsid w:val="00F30BA3"/>
    <w:rsid w:val="00F345F7"/>
    <w:rsid w:val="00F54216"/>
    <w:rsid w:val="00F74356"/>
    <w:rsid w:val="00F84BDD"/>
    <w:rsid w:val="00FA4208"/>
    <w:rsid w:val="00FB1314"/>
    <w:rsid w:val="00FC55AA"/>
    <w:rsid w:val="00FD10DC"/>
    <w:rsid w:val="00FD5C38"/>
    <w:rsid w:val="00FE12D7"/>
    <w:rsid w:val="00FE331E"/>
    <w:rsid w:val="00FF28D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A2C29-AB0A-4462-A1CC-DAB69F55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3DB1"/>
    <w:pPr>
      <w:spacing w:after="0" w:line="36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62350"/>
    <w:pPr>
      <w:keepNext/>
      <w:keepLines/>
      <w:pageBreakBefore/>
      <w:numPr>
        <w:numId w:val="2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62350"/>
    <w:pPr>
      <w:keepNext/>
      <w:keepLines/>
      <w:numPr>
        <w:ilvl w:val="1"/>
        <w:numId w:val="21"/>
      </w:numPr>
      <w:spacing w:before="200"/>
      <w:ind w:right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2350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35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35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35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35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35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35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ivesZitat">
    <w:name w:val="Intense Quote"/>
    <w:aliases w:val="header"/>
    <w:basedOn w:val="Standard"/>
    <w:next w:val="Standard"/>
    <w:link w:val="IntensivesZitatZchn"/>
    <w:uiPriority w:val="30"/>
    <w:qFormat/>
    <w:rsid w:val="00FE12D7"/>
    <w:pPr>
      <w:pBdr>
        <w:bottom w:val="single" w:sz="4" w:space="4" w:color="000000" w:themeColor="text1"/>
      </w:pBdr>
      <w:spacing w:before="200" w:after="280"/>
      <w:ind w:left="936" w:right="936"/>
      <w:jc w:val="center"/>
    </w:pPr>
    <w:rPr>
      <w:b/>
      <w:bCs/>
      <w:i/>
      <w:iCs/>
      <w:color w:val="000000" w:themeColor="text1"/>
      <w:sz w:val="32"/>
    </w:rPr>
  </w:style>
  <w:style w:type="character" w:customStyle="1" w:styleId="IntensivesZitatZchn">
    <w:name w:val="Intensives Zitat Zchn"/>
    <w:aliases w:val="header Zchn"/>
    <w:basedOn w:val="Absatz-Standardschriftart"/>
    <w:link w:val="IntensivesZitat"/>
    <w:uiPriority w:val="30"/>
    <w:rsid w:val="00FE12D7"/>
    <w:rPr>
      <w:b/>
      <w:bCs/>
      <w:i/>
      <w:iCs/>
      <w:color w:val="000000" w:themeColor="tex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3E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5435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54350"/>
  </w:style>
  <w:style w:type="paragraph" w:styleId="Fuzeile">
    <w:name w:val="footer"/>
    <w:basedOn w:val="Standard"/>
    <w:link w:val="FuzeileZchn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435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43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435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54350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54350"/>
    <w:rPr>
      <w:rFonts w:eastAsiaTheme="minorEastAsia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B16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B169A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350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3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54216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077B0"/>
  </w:style>
  <w:style w:type="paragraph" w:styleId="Verzeichnis2">
    <w:name w:val="toc 2"/>
    <w:basedOn w:val="Standard"/>
    <w:next w:val="Standard"/>
    <w:autoRedefine/>
    <w:uiPriority w:val="39"/>
    <w:unhideWhenUsed/>
    <w:rsid w:val="00A4475C"/>
    <w:pPr>
      <w:spacing w:after="100"/>
      <w:ind w:left="220"/>
    </w:pPr>
  </w:style>
  <w:style w:type="paragraph" w:styleId="NurText">
    <w:name w:val="Plain Text"/>
    <w:basedOn w:val="Standard"/>
    <w:link w:val="NurTextZchn"/>
    <w:uiPriority w:val="99"/>
    <w:unhideWhenUsed/>
    <w:rsid w:val="001A66B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66B7"/>
    <w:rPr>
      <w:rFonts w:ascii="Consolas" w:hAnsi="Consolas" w:cs="Consolas"/>
      <w:sz w:val="21"/>
      <w:szCs w:val="21"/>
    </w:rPr>
  </w:style>
  <w:style w:type="character" w:customStyle="1" w:styleId="sc91">
    <w:name w:val="sc91"/>
    <w:basedOn w:val="Absatz-Standardschriftart"/>
    <w:rsid w:val="001A66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bsatz-Standardschriftart"/>
    <w:rsid w:val="001A66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1A66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bsatz-Standardschriftart"/>
    <w:rsid w:val="001A66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A66B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table" w:styleId="Tabellenraster">
    <w:name w:val="Table Grid"/>
    <w:basedOn w:val="NormaleTabelle"/>
    <w:uiPriority w:val="59"/>
    <w:rsid w:val="006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Char"/>
    <w:autoRedefine/>
    <w:qFormat/>
    <w:rsid w:val="00ED0931"/>
    <w:pPr>
      <w:spacing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Absatz-Standardschriftart"/>
    <w:link w:val="Code"/>
    <w:rsid w:val="00ED0931"/>
    <w:rPr>
      <w:rFonts w:ascii="Courier New" w:hAnsi="Courier New"/>
      <w:sz w:val="18"/>
    </w:rPr>
  </w:style>
  <w:style w:type="paragraph" w:customStyle="1" w:styleId="sc2">
    <w:name w:val="sc2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 w:val="24"/>
      <w:szCs w:val="24"/>
      <w:lang w:val="de-DE" w:eastAsia="de-DE"/>
    </w:rPr>
  </w:style>
  <w:style w:type="paragraph" w:customStyle="1" w:styleId="sc3">
    <w:name w:val="sc3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008080"/>
      <w:sz w:val="24"/>
      <w:szCs w:val="24"/>
      <w:lang w:val="de-DE" w:eastAsia="de-DE"/>
    </w:rPr>
  </w:style>
  <w:style w:type="paragraph" w:customStyle="1" w:styleId="sc4">
    <w:name w:val="sc4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val="de-DE" w:eastAsia="de-DE"/>
    </w:rPr>
  </w:style>
  <w:style w:type="paragraph" w:customStyle="1" w:styleId="sc5">
    <w:name w:val="sc5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val="de-DE" w:eastAsia="de-DE"/>
    </w:rPr>
  </w:style>
  <w:style w:type="paragraph" w:customStyle="1" w:styleId="sc6">
    <w:name w:val="sc6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val="de-DE" w:eastAsia="de-DE"/>
    </w:rPr>
  </w:style>
  <w:style w:type="paragraph" w:customStyle="1" w:styleId="sc9">
    <w:name w:val="sc9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val="de-DE" w:eastAsia="de-DE"/>
    </w:rPr>
  </w:style>
  <w:style w:type="paragraph" w:customStyle="1" w:styleId="sc10">
    <w:name w:val="sc10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val="de-DE" w:eastAsia="de-DE"/>
    </w:rPr>
  </w:style>
  <w:style w:type="paragraph" w:customStyle="1" w:styleId="sc16">
    <w:name w:val="sc16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val="de-DE" w:eastAsia="de-DE"/>
    </w:rPr>
  </w:style>
  <w:style w:type="paragraph" w:customStyle="1" w:styleId="sc18">
    <w:name w:val="sc18"/>
    <w:basedOn w:val="Standard"/>
    <w:rsid w:val="004337C3"/>
    <w:pPr>
      <w:spacing w:before="100" w:beforeAutospacing="1" w:after="100" w:afterAutospacing="1" w:line="240" w:lineRule="auto"/>
    </w:pPr>
    <w:rPr>
      <w:rFonts w:eastAsia="Times New Roman" w:cs="Times New Roman"/>
      <w:color w:val="008080"/>
      <w:sz w:val="24"/>
      <w:szCs w:val="24"/>
      <w:lang w:val="de-DE" w:eastAsia="de-DE"/>
    </w:rPr>
  </w:style>
  <w:style w:type="character" w:customStyle="1" w:styleId="sc0">
    <w:name w:val="sc0"/>
    <w:basedOn w:val="Absatz-Standardschriftart"/>
    <w:rsid w:val="004337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4337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bsatz-Standardschriftart"/>
    <w:rsid w:val="004337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4337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bsatz-Standardschriftart"/>
    <w:rsid w:val="004337C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bsatz-Standardschriftart"/>
    <w:rsid w:val="004337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bsatz-Standardschriftart"/>
    <w:rsid w:val="004337C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bsatz-Standardschriftart"/>
    <w:rsid w:val="004337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Absatz-Standardschriftart"/>
    <w:rsid w:val="004337C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3">
    <w:name w:val="sc23"/>
    <w:basedOn w:val="Absatz-Standardschriftart"/>
    <w:rsid w:val="004337C3"/>
    <w:rPr>
      <w:rFonts w:ascii="Courier New" w:hAnsi="Courier New" w:cs="Courier New" w:hint="default"/>
      <w:color w:val="000000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94D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Die Dokumentation für die [ÜBUNG]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PasclalRuntimeError</b:Tag>
    <b:SourceType>InternetSite</b:SourceType>
    <b:Guid>{4D49A2A2-DA38-4AC0-B6EA-E55E621A9DC3}</b:Guid>
    <b:URL>http://www.frameworkpascal.com/helphtml/run_errors.htm</b:URL>
    <b:Title>Frameworkpascal</b:Title>
    <b:YearAccessed>2013</b:YearAccessed>
    <b:MonthAccessed>09</b:MonthAccessed>
    <b:DayAccessed>28</b:DayAccessed>
    <b:Year>2013</b:Year>
    <b:Month>09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23104-4D9F-4EA9-ACC0-792B516B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Documentation_unmerged.docx</Template>
  <TotalTime>0</TotalTime>
  <Pages>14</Pages>
  <Words>3027</Words>
  <Characters>19071</Characters>
  <Application>Microsoft Office Word</Application>
  <DocSecurity>0</DocSecurity>
  <Lines>158</Lines>
  <Paragraphs>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/>
  <LinksUpToDate>false</LinksUpToDate>
  <CharactersWithSpaces>22054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Übung 1 (Summarizer)</dc:subject>
  <dc:creator>cchet</dc:creator>
  <cp:lastModifiedBy>Thomas Herzog</cp:lastModifiedBy>
  <cp:revision>11</cp:revision>
  <dcterms:created xsi:type="dcterms:W3CDTF">2015-04-03T16:26:00Z</dcterms:created>
  <dcterms:modified xsi:type="dcterms:W3CDTF">2015-04-03T17:54:00Z</dcterms:modified>
</cp:coreProperties>
</file>